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1453BE36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>Teste Funcional</w:t>
      </w:r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B077C9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B077C9" w:rsidRPr="00B077C9">
        <w:rPr>
          <w:rFonts w:asciiTheme="majorHAnsi" w:hAnsiTheme="majorHAnsi"/>
          <w:color w:val="2E74B5" w:themeColor="accent1" w:themeShade="BF"/>
          <w:sz w:val="28"/>
          <w:szCs w:val="28"/>
        </w:rPr>
        <w:t>Service</w:t>
      </w:r>
      <w:r w:rsidR="00B077C9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B077C9" w:rsidRPr="00B077C9">
        <w:rPr>
          <w:rFonts w:asciiTheme="majorHAnsi" w:hAnsiTheme="majorHAnsi"/>
          <w:color w:val="2E74B5" w:themeColor="accent1" w:themeShade="BF"/>
          <w:sz w:val="28"/>
          <w:szCs w:val="28"/>
        </w:rPr>
        <w:t>Specification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Iteração</w:t>
            </w:r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7BF3F0BD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B077C9">
              <w:rPr>
                <w:b/>
                <w:sz w:val="22"/>
                <w:szCs w:val="22"/>
              </w:rPr>
              <w:t>1</w:t>
            </w:r>
            <w:r w:rsidRPr="00136CFB">
              <w:rPr>
                <w:b/>
                <w:sz w:val="22"/>
                <w:szCs w:val="22"/>
              </w:rPr>
              <w:t>-</w:t>
            </w:r>
            <w:r w:rsidR="00B077C9">
              <w:rPr>
                <w:b/>
                <w:sz w:val="22"/>
                <w:szCs w:val="22"/>
              </w:rPr>
              <w:t>2003</w:t>
            </w:r>
          </w:p>
        </w:tc>
        <w:tc>
          <w:tcPr>
            <w:tcW w:w="4072" w:type="dxa"/>
          </w:tcPr>
          <w:p w14:paraId="38FEF078" w14:textId="4782EE6D" w:rsidR="00A7214D" w:rsidRPr="00A7214D" w:rsidRDefault="00B077C9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</w:t>
            </w:r>
            <w:r w:rsidR="00BD67AC">
              <w:rPr>
                <w:sz w:val="22"/>
                <w:szCs w:val="22"/>
              </w:rPr>
              <w:t xml:space="preserve"> Serviço</w:t>
            </w:r>
          </w:p>
        </w:tc>
        <w:tc>
          <w:tcPr>
            <w:tcW w:w="1260" w:type="dxa"/>
          </w:tcPr>
          <w:p w14:paraId="275C086F" w14:textId="30D35970" w:rsidR="00A7214D" w:rsidRPr="00A7214D" w:rsidRDefault="00B077C9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D67AC">
              <w:rPr>
                <w:sz w:val="22"/>
                <w:szCs w:val="22"/>
              </w:rPr>
              <w:t xml:space="preserve"> </w:t>
            </w:r>
            <w:r w:rsidR="00700A9B">
              <w:rPr>
                <w:sz w:val="22"/>
                <w:szCs w:val="22"/>
              </w:rPr>
              <w:t>/</w:t>
            </w:r>
            <w:r w:rsidR="00BD67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10BC3FD4" w14:textId="13A5EA90" w:rsidR="00700A9B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1190967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Heading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206FA30B" w14:textId="77777777" w:rsidR="003A2003" w:rsidRPr="00342378" w:rsidRDefault="00342378" w:rsidP="003A2003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Autenticar-se com</w:t>
      </w:r>
      <w:r w:rsidR="00B077C9">
        <w:rPr>
          <w:sz w:val="22"/>
          <w:szCs w:val="22"/>
          <w:lang w:val="pt-PT"/>
        </w:rPr>
        <w:t>o</w:t>
      </w:r>
      <w:r w:rsidRPr="00342378">
        <w:rPr>
          <w:sz w:val="22"/>
          <w:szCs w:val="22"/>
          <w:lang w:val="pt-PT"/>
        </w:rPr>
        <w:t xml:space="preserve"> </w:t>
      </w:r>
      <w:r w:rsidR="003A2003">
        <w:rPr>
          <w:sz w:val="22"/>
          <w:szCs w:val="22"/>
          <w:lang w:val="pt-PT"/>
        </w:rPr>
        <w:t>gestor de helpdesk</w:t>
      </w:r>
      <w:r w:rsidR="00700A9B">
        <w:rPr>
          <w:sz w:val="22"/>
          <w:szCs w:val="22"/>
          <w:lang w:val="pt-PT"/>
        </w:rPr>
        <w:t xml:space="preserve"> e com a password presente nos ficheiros de log do email</w:t>
      </w:r>
    </w:p>
    <w:p w14:paraId="4A22C643" w14:textId="05150A83" w:rsidR="00342378" w:rsidRDefault="003A2003" w:rsidP="003A2003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9</w:t>
      </w:r>
      <w:r w:rsidRPr="008F7500">
        <w:rPr>
          <w:sz w:val="22"/>
          <w:szCs w:val="22"/>
          <w:lang w:val="pt-PT"/>
        </w:rPr>
        <w:t xml:space="preserve">. </w:t>
      </w:r>
      <w:r>
        <w:rPr>
          <w:sz w:val="22"/>
          <w:szCs w:val="22"/>
          <w:lang w:val="pt-PT"/>
        </w:rPr>
        <w:t>Services</w:t>
      </w:r>
    </w:p>
    <w:p w14:paraId="66B84D12" w14:textId="375DAC5B" w:rsidR="00FD1A9C" w:rsidRPr="00342378" w:rsidRDefault="00FD1A9C" w:rsidP="00FD1A9C">
      <w:pPr>
        <w:pStyle w:val="Heading2"/>
        <w:rPr>
          <w:lang w:val="pt-PT"/>
        </w:rPr>
      </w:pPr>
      <w:r>
        <w:rPr>
          <w:lang w:val="pt-PT"/>
        </w:rPr>
        <w:t>Adicionar ou atualizar um campo no rascunho do serviço</w:t>
      </w:r>
    </w:p>
    <w:p w14:paraId="40304361" w14:textId="47CBADED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Selecionar a opção 3.</w:t>
      </w:r>
      <w:r w:rsidRPr="00FD1A9C">
        <w:rPr>
          <w:sz w:val="22"/>
          <w:szCs w:val="22"/>
          <w:lang w:val="pt-PT"/>
        </w:rPr>
        <w:t xml:space="preserve"> Add/Update Service Draft (Field)</w:t>
      </w:r>
    </w:p>
    <w:p w14:paraId="47718AFF" w14:textId="3915D0FF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“n”</w:t>
      </w:r>
    </w:p>
    <w:p w14:paraId="7430E30C" w14:textId="264FAB45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“1”, o service title “Laptop Repair”</w:t>
      </w:r>
    </w:p>
    <w:p w14:paraId="14724382" w14:textId="16E65304" w:rsidR="00FD1A9C" w:rsidRPr="005D4981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D4981">
        <w:rPr>
          <w:sz w:val="22"/>
          <w:szCs w:val="22"/>
        </w:rPr>
        <w:t>Introduzir “2”, a brief description “Broken Laptop Screen”</w:t>
      </w:r>
    </w:p>
    <w:p w14:paraId="7F09FFE8" w14:textId="78ACB3BA" w:rsidR="00FD1A9C" w:rsidRPr="005D4981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D4981">
        <w:rPr>
          <w:sz w:val="22"/>
          <w:szCs w:val="22"/>
        </w:rPr>
        <w:t>Introduzir “3”, a complete description “Broken Laptop Screen and Virus Remov</w:t>
      </w:r>
      <w:r w:rsidR="005D4981">
        <w:rPr>
          <w:sz w:val="22"/>
          <w:szCs w:val="22"/>
        </w:rPr>
        <w:t>a</w:t>
      </w:r>
      <w:r w:rsidRPr="005D4981">
        <w:rPr>
          <w:sz w:val="22"/>
          <w:szCs w:val="22"/>
        </w:rPr>
        <w:t>l”</w:t>
      </w:r>
    </w:p>
    <w:p w14:paraId="3C2C0CC0" w14:textId="3D882236" w:rsidR="00FD1A9C" w:rsidRP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FD1A9C">
        <w:rPr>
          <w:sz w:val="22"/>
          <w:szCs w:val="22"/>
          <w:lang w:val="pt-PT"/>
        </w:rPr>
        <w:t>Introduzir “</w:t>
      </w:r>
      <w:r>
        <w:rPr>
          <w:sz w:val="22"/>
          <w:szCs w:val="22"/>
          <w:lang w:val="pt-PT"/>
        </w:rPr>
        <w:t>4</w:t>
      </w:r>
      <w:r w:rsidRPr="00FD1A9C">
        <w:rPr>
          <w:sz w:val="22"/>
          <w:szCs w:val="22"/>
          <w:lang w:val="pt-PT"/>
        </w:rPr>
        <w:t xml:space="preserve">”, </w:t>
      </w:r>
      <w:r>
        <w:rPr>
          <w:sz w:val="22"/>
          <w:szCs w:val="22"/>
          <w:lang w:val="pt-PT"/>
        </w:rPr>
        <w:t>a</w:t>
      </w:r>
      <w:r w:rsidRPr="00FD1A9C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keyword 1</w:t>
      </w:r>
      <w:r w:rsidRPr="00FD1A9C">
        <w:rPr>
          <w:sz w:val="22"/>
          <w:szCs w:val="22"/>
          <w:lang w:val="pt-PT"/>
        </w:rPr>
        <w:t xml:space="preserve"> “</w:t>
      </w:r>
      <w:r>
        <w:rPr>
          <w:sz w:val="22"/>
          <w:szCs w:val="22"/>
          <w:lang w:val="pt-PT"/>
        </w:rPr>
        <w:t>Laptop</w:t>
      </w:r>
      <w:r w:rsidRPr="00FD1A9C">
        <w:rPr>
          <w:sz w:val="22"/>
          <w:szCs w:val="22"/>
          <w:lang w:val="pt-PT"/>
        </w:rPr>
        <w:t>”</w:t>
      </w:r>
      <w:r>
        <w:rPr>
          <w:sz w:val="22"/>
          <w:szCs w:val="22"/>
          <w:lang w:val="pt-PT"/>
        </w:rPr>
        <w:t>, “y”, a</w:t>
      </w:r>
      <w:r w:rsidRPr="00FD1A9C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keyword 1</w:t>
      </w:r>
      <w:r w:rsidRPr="00FD1A9C">
        <w:rPr>
          <w:sz w:val="22"/>
          <w:szCs w:val="22"/>
          <w:lang w:val="pt-PT"/>
        </w:rPr>
        <w:t xml:space="preserve"> “</w:t>
      </w:r>
      <w:r>
        <w:rPr>
          <w:sz w:val="22"/>
          <w:szCs w:val="22"/>
          <w:lang w:val="pt-PT"/>
        </w:rPr>
        <w:t>Virus”, “n”</w:t>
      </w:r>
    </w:p>
    <w:p w14:paraId="39703E6C" w14:textId="2F1FC4C7" w:rsidR="00FD1A9C" w:rsidRP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FD1A9C">
        <w:rPr>
          <w:sz w:val="22"/>
          <w:szCs w:val="22"/>
          <w:lang w:val="pt-PT"/>
        </w:rPr>
        <w:t>Introduzir “</w:t>
      </w:r>
      <w:r>
        <w:rPr>
          <w:sz w:val="22"/>
          <w:szCs w:val="22"/>
          <w:lang w:val="pt-PT"/>
        </w:rPr>
        <w:t>5</w:t>
      </w:r>
      <w:r w:rsidRPr="00FD1A9C">
        <w:rPr>
          <w:sz w:val="22"/>
          <w:szCs w:val="22"/>
          <w:lang w:val="pt-PT"/>
        </w:rPr>
        <w:t xml:space="preserve">”, o </w:t>
      </w:r>
      <w:r>
        <w:rPr>
          <w:sz w:val="22"/>
          <w:szCs w:val="22"/>
          <w:lang w:val="pt-PT"/>
        </w:rPr>
        <w:t>feedback duration</w:t>
      </w:r>
      <w:r w:rsidRPr="00FD1A9C">
        <w:rPr>
          <w:sz w:val="22"/>
          <w:szCs w:val="22"/>
          <w:lang w:val="pt-PT"/>
        </w:rPr>
        <w:t xml:space="preserve"> “</w:t>
      </w:r>
      <w:r w:rsidR="005D4981">
        <w:rPr>
          <w:sz w:val="22"/>
          <w:szCs w:val="22"/>
          <w:lang w:val="pt-PT"/>
        </w:rPr>
        <w:t>48</w:t>
      </w:r>
      <w:r w:rsidRPr="00FD1A9C">
        <w:rPr>
          <w:sz w:val="22"/>
          <w:szCs w:val="22"/>
          <w:lang w:val="pt-PT"/>
        </w:rPr>
        <w:t>”</w:t>
      </w:r>
    </w:p>
    <w:p w14:paraId="22F1539C" w14:textId="1DBFA3AE" w:rsidR="00FD1A9C" w:rsidRDefault="00FD1A9C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“6”, o icon “</w:t>
      </w:r>
      <w:r w:rsidR="005D4981" w:rsidRPr="005D4981">
        <w:rPr>
          <w:sz w:val="22"/>
          <w:szCs w:val="22"/>
          <w:lang w:val="pt-PT"/>
        </w:rPr>
        <w:t>D:/folder3/img.png</w:t>
      </w:r>
      <w:r>
        <w:rPr>
          <w:sz w:val="22"/>
          <w:szCs w:val="22"/>
          <w:lang w:val="pt-PT"/>
        </w:rPr>
        <w:t>”</w:t>
      </w:r>
    </w:p>
    <w:p w14:paraId="47FC4D00" w14:textId="4C4A1217" w:rsidR="005D4C6D" w:rsidRPr="005D4C6D" w:rsidRDefault="005D4C6D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“0”, “y” para confirmar as mudanças</w:t>
      </w:r>
    </w:p>
    <w:p w14:paraId="6DCDA468" w14:textId="0283ADB7" w:rsidR="00FD1A9C" w:rsidRDefault="005D4C6D" w:rsidP="005D4C6D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5D4C6D">
        <w:rPr>
          <w:sz w:val="22"/>
          <w:szCs w:val="22"/>
          <w:lang w:val="pt-PT"/>
        </w:rPr>
        <w:t>O sistema confirma a criação do draft do serviço</w:t>
      </w:r>
    </w:p>
    <w:p w14:paraId="7BDB383D" w14:textId="147C70D9" w:rsidR="005D4C6D" w:rsidRDefault="005D4C6D" w:rsidP="005D4C6D">
      <w:pPr>
        <w:pStyle w:val="Heading2"/>
        <w:rPr>
          <w:sz w:val="22"/>
          <w:szCs w:val="22"/>
          <w:lang w:val="pt-PT"/>
        </w:rPr>
      </w:pPr>
      <w:r>
        <w:rPr>
          <w:lang w:val="pt-PT"/>
        </w:rPr>
        <w:t>Adicionar ou atualizar um campo do formulário no rascunho do serviço</w:t>
      </w:r>
    </w:p>
    <w:p w14:paraId="48976BEC" w14:textId="77777777" w:rsidR="005D4C6D" w:rsidRDefault="005D4C6D" w:rsidP="005D4C6D">
      <w:pPr>
        <w:pStyle w:val="ListParagraph"/>
        <w:numPr>
          <w:ilvl w:val="0"/>
          <w:numId w:val="8"/>
        </w:numPr>
        <w:rPr>
          <w:sz w:val="22"/>
          <w:szCs w:val="22"/>
          <w:lang w:val="pt-PT"/>
        </w:rPr>
      </w:pPr>
      <w:r w:rsidRPr="005D4C6D">
        <w:rPr>
          <w:sz w:val="22"/>
          <w:szCs w:val="22"/>
          <w:lang w:val="pt-PT"/>
        </w:rPr>
        <w:t>Selecionar a opção 4. Add/Update Service Draft (Form)</w:t>
      </w:r>
    </w:p>
    <w:p w14:paraId="39E25C79" w14:textId="7A59CD4A" w:rsidR="006E7339" w:rsidRDefault="00FD1A9C" w:rsidP="005D4C6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D4981">
        <w:rPr>
          <w:sz w:val="22"/>
          <w:szCs w:val="22"/>
        </w:rPr>
        <w:t>Introduzir “</w:t>
      </w:r>
      <w:r w:rsidR="006E7339">
        <w:rPr>
          <w:sz w:val="22"/>
          <w:szCs w:val="22"/>
        </w:rPr>
        <w:t>y</w:t>
      </w:r>
      <w:r w:rsidRPr="005D4981">
        <w:rPr>
          <w:sz w:val="22"/>
          <w:szCs w:val="22"/>
        </w:rPr>
        <w:t>”</w:t>
      </w:r>
    </w:p>
    <w:p w14:paraId="2024CF76" w14:textId="36F75A15" w:rsidR="006E7339" w:rsidRPr="006E7339" w:rsidRDefault="006E7339" w:rsidP="005D4C6D">
      <w:pPr>
        <w:pStyle w:val="ListParagraph"/>
        <w:numPr>
          <w:ilvl w:val="0"/>
          <w:numId w:val="8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</w:t>
      </w:r>
      <w:r w:rsidRPr="006E7339">
        <w:rPr>
          <w:sz w:val="22"/>
          <w:szCs w:val="22"/>
          <w:lang w:val="pt-PT"/>
        </w:rPr>
        <w:t>el</w:t>
      </w:r>
      <w:r w:rsidR="00C53C0F">
        <w:rPr>
          <w:sz w:val="22"/>
          <w:szCs w:val="22"/>
          <w:lang w:val="pt-PT"/>
        </w:rPr>
        <w:t>e</w:t>
      </w:r>
      <w:r w:rsidRPr="006E7339">
        <w:rPr>
          <w:sz w:val="22"/>
          <w:szCs w:val="22"/>
          <w:lang w:val="pt-PT"/>
        </w:rPr>
        <w:t xml:space="preserve">cionar o </w:t>
      </w:r>
      <w:r w:rsidR="00C53C0F" w:rsidRPr="006E7339">
        <w:rPr>
          <w:sz w:val="22"/>
          <w:szCs w:val="22"/>
          <w:lang w:val="pt-PT"/>
        </w:rPr>
        <w:t>número</w:t>
      </w:r>
      <w:r w:rsidRPr="006E7339">
        <w:rPr>
          <w:sz w:val="22"/>
          <w:szCs w:val="22"/>
          <w:lang w:val="pt-PT"/>
        </w:rPr>
        <w:t xml:space="preserve"> referente ao draft criado anteriormente</w:t>
      </w:r>
    </w:p>
    <w:p w14:paraId="5DE71DB3" w14:textId="154AF9E4" w:rsidR="00FD1A9C" w:rsidRPr="005D4981" w:rsidRDefault="006E7339" w:rsidP="005D4C6D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Introduzir o</w:t>
      </w:r>
      <w:r w:rsidR="00FD1A9C" w:rsidRPr="005D4981">
        <w:rPr>
          <w:sz w:val="22"/>
          <w:szCs w:val="22"/>
        </w:rPr>
        <w:t xml:space="preserve"> </w:t>
      </w:r>
      <w:r w:rsidR="005D4C6D" w:rsidRPr="005D4981">
        <w:rPr>
          <w:sz w:val="22"/>
          <w:szCs w:val="22"/>
        </w:rPr>
        <w:t>form name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Repair Screen Form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validation script name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validate_form_script_v</w:t>
      </w:r>
      <w:r w:rsidR="00C53C0F">
        <w:rPr>
          <w:sz w:val="22"/>
          <w:szCs w:val="22"/>
        </w:rPr>
        <w:t>2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attribute</w:t>
      </w:r>
      <w:r w:rsidR="00FD1A9C" w:rsidRPr="005D4981">
        <w:rPr>
          <w:sz w:val="22"/>
          <w:szCs w:val="22"/>
        </w:rPr>
        <w:t xml:space="preserve"> name “</w:t>
      </w:r>
      <w:r w:rsidR="005D4C6D" w:rsidRPr="005D4981">
        <w:rPr>
          <w:sz w:val="22"/>
          <w:szCs w:val="22"/>
        </w:rPr>
        <w:t>Screen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attribute label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Screen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>attribute description</w:t>
      </w:r>
      <w:r w:rsidR="00FD1A9C" w:rsidRPr="005D4981">
        <w:rPr>
          <w:sz w:val="22"/>
          <w:szCs w:val="22"/>
        </w:rPr>
        <w:t xml:space="preserve"> “</w:t>
      </w:r>
      <w:r w:rsidR="005D4C6D" w:rsidRPr="005D4981">
        <w:rPr>
          <w:sz w:val="22"/>
          <w:szCs w:val="22"/>
        </w:rPr>
        <w:t>Screen Type</w:t>
      </w:r>
      <w:r w:rsidR="00FD1A9C" w:rsidRPr="005D4981">
        <w:rPr>
          <w:sz w:val="22"/>
          <w:szCs w:val="22"/>
        </w:rPr>
        <w:t xml:space="preserve">”, o </w:t>
      </w:r>
      <w:r w:rsidR="005D4C6D" w:rsidRPr="005D4981">
        <w:rPr>
          <w:sz w:val="22"/>
          <w:szCs w:val="22"/>
        </w:rPr>
        <w:t xml:space="preserve">attribute regex </w:t>
      </w:r>
      <w:r w:rsidR="00FD1A9C" w:rsidRPr="005D4981">
        <w:rPr>
          <w:sz w:val="22"/>
          <w:szCs w:val="22"/>
        </w:rPr>
        <w:t>“</w:t>
      </w:r>
      <w:r w:rsidR="005D4C6D" w:rsidRPr="005D4981">
        <w:rPr>
          <w:sz w:val="22"/>
          <w:szCs w:val="22"/>
        </w:rPr>
        <w:t>[a-z</w:t>
      </w:r>
      <w:r w:rsidR="00C53C0F">
        <w:rPr>
          <w:sz w:val="22"/>
          <w:szCs w:val="22"/>
        </w:rPr>
        <w:t>A-Z</w:t>
      </w:r>
      <w:r w:rsidR="005D4C6D" w:rsidRPr="005D4981">
        <w:rPr>
          <w:sz w:val="22"/>
          <w:szCs w:val="22"/>
        </w:rPr>
        <w:t>0-9</w:t>
      </w:r>
      <w:r w:rsidR="00C53C0F">
        <w:rPr>
          <w:sz w:val="22"/>
          <w:szCs w:val="22"/>
        </w:rPr>
        <w:t xml:space="preserve"> </w:t>
      </w:r>
      <w:r w:rsidR="005D4C6D" w:rsidRPr="005D4981">
        <w:rPr>
          <w:sz w:val="22"/>
          <w:szCs w:val="22"/>
        </w:rPr>
        <w:t>]+</w:t>
      </w:r>
      <w:r w:rsidR="00FD1A9C" w:rsidRPr="005D4981">
        <w:rPr>
          <w:sz w:val="22"/>
          <w:szCs w:val="22"/>
        </w:rPr>
        <w:t xml:space="preserve">”, </w:t>
      </w:r>
      <w:r w:rsidR="005D4C6D" w:rsidRPr="005D4981">
        <w:rPr>
          <w:sz w:val="22"/>
          <w:szCs w:val="22"/>
        </w:rPr>
        <w:t xml:space="preserve">data type </w:t>
      </w:r>
      <w:r w:rsidR="00FD1A9C" w:rsidRPr="005D4981">
        <w:rPr>
          <w:sz w:val="22"/>
          <w:szCs w:val="22"/>
        </w:rPr>
        <w:t>“</w:t>
      </w:r>
      <w:r w:rsidR="005D4C6D" w:rsidRPr="005D4981">
        <w:rPr>
          <w:sz w:val="22"/>
          <w:szCs w:val="22"/>
        </w:rPr>
        <w:t>2</w:t>
      </w:r>
      <w:r w:rsidR="00FD1A9C" w:rsidRPr="005D4981">
        <w:rPr>
          <w:sz w:val="22"/>
          <w:szCs w:val="22"/>
        </w:rPr>
        <w:t>”</w:t>
      </w:r>
    </w:p>
    <w:p w14:paraId="066B52A5" w14:textId="13758B4D" w:rsidR="00FD1A9C" w:rsidRDefault="00FD1A9C" w:rsidP="005D4C6D">
      <w:pPr>
        <w:pStyle w:val="ListParagraph"/>
        <w:numPr>
          <w:ilvl w:val="0"/>
          <w:numId w:val="8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</w:t>
      </w:r>
      <w:r w:rsidR="005D4C6D">
        <w:rPr>
          <w:sz w:val="22"/>
          <w:szCs w:val="22"/>
          <w:lang w:val="pt-PT"/>
        </w:rPr>
        <w:t>n</w:t>
      </w:r>
      <w:r>
        <w:rPr>
          <w:sz w:val="22"/>
          <w:szCs w:val="22"/>
          <w:lang w:val="pt-PT"/>
        </w:rPr>
        <w:t>”</w:t>
      </w:r>
      <w:r w:rsidR="005D4C6D">
        <w:rPr>
          <w:sz w:val="22"/>
          <w:szCs w:val="22"/>
          <w:lang w:val="pt-PT"/>
        </w:rPr>
        <w:t xml:space="preserve">, “n”, “y” </w:t>
      </w:r>
      <w:r>
        <w:rPr>
          <w:sz w:val="22"/>
          <w:szCs w:val="22"/>
          <w:lang w:val="pt-PT"/>
        </w:rPr>
        <w:t xml:space="preserve">para confirmar a especificação do </w:t>
      </w:r>
      <w:r w:rsidR="005D4C6D">
        <w:rPr>
          <w:sz w:val="22"/>
          <w:szCs w:val="22"/>
          <w:lang w:val="pt-PT"/>
        </w:rPr>
        <w:t>rascunho do serviço</w:t>
      </w:r>
    </w:p>
    <w:p w14:paraId="14DEB53F" w14:textId="289FF8AE" w:rsidR="004800B4" w:rsidRDefault="00FD1A9C" w:rsidP="004800B4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confirma a criação do </w:t>
      </w:r>
      <w:r w:rsidR="004800B4">
        <w:rPr>
          <w:sz w:val="22"/>
          <w:szCs w:val="22"/>
          <w:lang w:val="pt-PT"/>
        </w:rPr>
        <w:t>rascunho do serviço</w:t>
      </w:r>
    </w:p>
    <w:p w14:paraId="13C9B534" w14:textId="097B12A7" w:rsidR="008D5C42" w:rsidRDefault="008D5C42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br w:type="page"/>
      </w:r>
    </w:p>
    <w:p w14:paraId="0CA6F305" w14:textId="349643E7" w:rsidR="004800B4" w:rsidRPr="00F3073F" w:rsidRDefault="004800B4" w:rsidP="00F3073F">
      <w:pPr>
        <w:pStyle w:val="Heading2"/>
        <w:rPr>
          <w:sz w:val="22"/>
          <w:szCs w:val="22"/>
          <w:lang w:val="pt-PT"/>
        </w:rPr>
      </w:pPr>
      <w:r>
        <w:rPr>
          <w:lang w:val="pt-PT"/>
        </w:rPr>
        <w:lastRenderedPageBreak/>
        <w:t>Guardar um rascunho do serviço</w:t>
      </w:r>
    </w:p>
    <w:p w14:paraId="4A4797B1" w14:textId="77777777" w:rsidR="00C53C0F" w:rsidRDefault="004800B4" w:rsidP="00C53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D4C6D">
        <w:rPr>
          <w:sz w:val="22"/>
          <w:szCs w:val="22"/>
          <w:lang w:val="pt-PT"/>
        </w:rPr>
        <w:t xml:space="preserve">Selecionar a opção </w:t>
      </w:r>
      <w:r w:rsidR="00F3073F">
        <w:rPr>
          <w:sz w:val="22"/>
          <w:szCs w:val="22"/>
          <w:lang w:val="pt-PT"/>
        </w:rPr>
        <w:t>6</w:t>
      </w:r>
      <w:r w:rsidRPr="005D4C6D">
        <w:rPr>
          <w:sz w:val="22"/>
          <w:szCs w:val="22"/>
          <w:lang w:val="pt-PT"/>
        </w:rPr>
        <w:t>.</w:t>
      </w:r>
      <w:r w:rsidR="00F3073F" w:rsidRPr="00F3073F">
        <w:t xml:space="preserve"> </w:t>
      </w:r>
      <w:r w:rsidR="00F3073F" w:rsidRPr="00F3073F">
        <w:rPr>
          <w:sz w:val="22"/>
          <w:szCs w:val="22"/>
          <w:lang w:val="pt-PT"/>
        </w:rPr>
        <w:t>Save Service</w:t>
      </w:r>
    </w:p>
    <w:p w14:paraId="763F79E2" w14:textId="4DD7A9BC" w:rsidR="004800B4" w:rsidRPr="00C53C0F" w:rsidRDefault="00C53C0F" w:rsidP="00C53C0F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</w:t>
      </w:r>
      <w:r w:rsidRPr="006E7339">
        <w:rPr>
          <w:sz w:val="22"/>
          <w:szCs w:val="22"/>
          <w:lang w:val="pt-PT"/>
        </w:rPr>
        <w:t>el</w:t>
      </w:r>
      <w:r>
        <w:rPr>
          <w:sz w:val="22"/>
          <w:szCs w:val="22"/>
          <w:lang w:val="pt-PT"/>
        </w:rPr>
        <w:t>e</w:t>
      </w:r>
      <w:r w:rsidRPr="006E7339">
        <w:rPr>
          <w:sz w:val="22"/>
          <w:szCs w:val="22"/>
          <w:lang w:val="pt-PT"/>
        </w:rPr>
        <w:t>cionar o número referente ao draft criado anteriormente</w:t>
      </w:r>
    </w:p>
    <w:p w14:paraId="77A6B4E2" w14:textId="6A1D0328" w:rsidR="00700A9B" w:rsidRPr="00700A9B" w:rsidRDefault="003A2003" w:rsidP="001E5EC9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Escolher o catálogo “</w:t>
      </w:r>
      <w:r w:rsidR="00C53C0F">
        <w:rPr>
          <w:sz w:val="22"/>
          <w:szCs w:val="22"/>
          <w:lang w:val="pt-PT"/>
        </w:rPr>
        <w:t>1</w:t>
      </w:r>
      <w:r>
        <w:rPr>
          <w:sz w:val="22"/>
          <w:szCs w:val="22"/>
          <w:lang w:val="pt-PT"/>
        </w:rPr>
        <w:t>”</w:t>
      </w:r>
    </w:p>
    <w:p w14:paraId="737577A3" w14:textId="4B54DCBC" w:rsidR="00700A9B" w:rsidRDefault="00700A9B" w:rsidP="001E5EC9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Introduz</w:t>
      </w:r>
      <w:r w:rsidR="0058256A">
        <w:rPr>
          <w:sz w:val="22"/>
          <w:szCs w:val="22"/>
          <w:lang w:val="pt-PT"/>
        </w:rPr>
        <w:t>ir</w:t>
      </w:r>
      <w:r w:rsidRPr="00700A9B">
        <w:rPr>
          <w:sz w:val="22"/>
          <w:szCs w:val="22"/>
          <w:lang w:val="pt-PT"/>
        </w:rPr>
        <w:t xml:space="preserve"> “y” para confirmar a </w:t>
      </w:r>
      <w:r w:rsidR="00F3073F">
        <w:rPr>
          <w:sz w:val="22"/>
          <w:szCs w:val="22"/>
          <w:lang w:val="pt-PT"/>
        </w:rPr>
        <w:t>criação</w:t>
      </w:r>
      <w:r w:rsidR="00BD67AC">
        <w:rPr>
          <w:sz w:val="22"/>
          <w:szCs w:val="22"/>
          <w:lang w:val="pt-PT"/>
        </w:rPr>
        <w:t xml:space="preserve"> d</w:t>
      </w:r>
      <w:r w:rsidR="00F3073F">
        <w:rPr>
          <w:sz w:val="22"/>
          <w:szCs w:val="22"/>
          <w:lang w:val="pt-PT"/>
        </w:rPr>
        <w:t xml:space="preserve">o </w:t>
      </w:r>
      <w:r w:rsidR="00BD67AC">
        <w:rPr>
          <w:sz w:val="22"/>
          <w:szCs w:val="22"/>
          <w:lang w:val="pt-PT"/>
        </w:rPr>
        <w:t>serviço</w:t>
      </w:r>
    </w:p>
    <w:p w14:paraId="193F9441" w14:textId="0D8B67C2" w:rsidR="00700A9B" w:rsidRPr="00700A9B" w:rsidRDefault="00700A9B" w:rsidP="001E5EC9">
      <w:pPr>
        <w:pStyle w:val="ListParagraph"/>
        <w:numPr>
          <w:ilvl w:val="0"/>
          <w:numId w:val="12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O sistema confirma a criação d</w:t>
      </w:r>
      <w:r w:rsidR="00BD67AC">
        <w:rPr>
          <w:sz w:val="22"/>
          <w:szCs w:val="22"/>
          <w:lang w:val="pt-PT"/>
        </w:rPr>
        <w:t xml:space="preserve">e um novo </w:t>
      </w:r>
      <w:r w:rsidR="00F3073F">
        <w:rPr>
          <w:sz w:val="22"/>
          <w:szCs w:val="22"/>
          <w:lang w:val="pt-PT"/>
        </w:rPr>
        <w:t>serviço</w:t>
      </w:r>
    </w:p>
    <w:p w14:paraId="1E480BA1" w14:textId="4F5A69B2" w:rsidR="00A309E5" w:rsidRPr="00342378" w:rsidRDefault="00700A9B" w:rsidP="001E5EC9">
      <w:pPr>
        <w:pStyle w:val="ListParagraph"/>
        <w:numPr>
          <w:ilvl w:val="0"/>
          <w:numId w:val="12"/>
        </w:numPr>
        <w:rPr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F3073F">
        <w:rPr>
          <w:sz w:val="22"/>
          <w:szCs w:val="22"/>
          <w:lang w:val="pt-PT"/>
        </w:rPr>
        <w:t>9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r w:rsidR="00F3073F">
        <w:rPr>
          <w:sz w:val="22"/>
          <w:szCs w:val="22"/>
          <w:lang w:val="pt-PT"/>
        </w:rPr>
        <w:t>Services</w:t>
      </w:r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1</w:t>
      </w:r>
      <w:r w:rsidRPr="00A309E5">
        <w:rPr>
          <w:sz w:val="22"/>
          <w:szCs w:val="22"/>
          <w:lang w:val="pt-PT"/>
        </w:rPr>
        <w:t xml:space="preserve">. List </w:t>
      </w:r>
      <w:r w:rsidR="00F3073F">
        <w:rPr>
          <w:sz w:val="22"/>
          <w:szCs w:val="22"/>
          <w:lang w:val="pt-PT"/>
        </w:rPr>
        <w:t>Services</w:t>
      </w:r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e verificar que o </w:t>
      </w:r>
      <w:r w:rsidR="00F3073F">
        <w:rPr>
          <w:sz w:val="22"/>
          <w:szCs w:val="22"/>
          <w:lang w:val="pt-PT"/>
        </w:rPr>
        <w:t>serviço</w:t>
      </w:r>
      <w:r>
        <w:rPr>
          <w:sz w:val="22"/>
          <w:szCs w:val="22"/>
          <w:lang w:val="pt-PT"/>
        </w:rPr>
        <w:t xml:space="preserve"> foi criado</w:t>
      </w:r>
    </w:p>
    <w:sectPr w:rsidR="00A309E5" w:rsidRPr="0034237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5C57" w14:textId="77777777" w:rsidR="000C63C0" w:rsidRDefault="000C63C0">
      <w:pPr>
        <w:spacing w:after="0" w:line="240" w:lineRule="auto"/>
      </w:pPr>
      <w:r>
        <w:separator/>
      </w:r>
    </w:p>
  </w:endnote>
  <w:endnote w:type="continuationSeparator" w:id="0">
    <w:p w14:paraId="7CEE2C13" w14:textId="77777777" w:rsidR="000C63C0" w:rsidRDefault="000C6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994A" w14:textId="77777777" w:rsidR="000C63C0" w:rsidRDefault="000C63C0">
      <w:pPr>
        <w:spacing w:after="0" w:line="240" w:lineRule="auto"/>
      </w:pPr>
      <w:r>
        <w:separator/>
      </w:r>
    </w:p>
  </w:footnote>
  <w:footnote w:type="continuationSeparator" w:id="0">
    <w:p w14:paraId="22981304" w14:textId="77777777" w:rsidR="000C63C0" w:rsidRDefault="000C6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745E"/>
    <w:multiLevelType w:val="hybridMultilevel"/>
    <w:tmpl w:val="07B4C97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F2450"/>
    <w:multiLevelType w:val="hybridMultilevel"/>
    <w:tmpl w:val="EC1C70BE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E4B7D"/>
    <w:multiLevelType w:val="hybridMultilevel"/>
    <w:tmpl w:val="835859D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20E7"/>
    <w:multiLevelType w:val="hybridMultilevel"/>
    <w:tmpl w:val="835859D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340DA"/>
    <w:multiLevelType w:val="hybridMultilevel"/>
    <w:tmpl w:val="A148BE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77102"/>
    <w:multiLevelType w:val="hybridMultilevel"/>
    <w:tmpl w:val="835859DA"/>
    <w:lvl w:ilvl="0" w:tplc="96AA8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0C63C0"/>
    <w:rsid w:val="00136CFB"/>
    <w:rsid w:val="001B0E20"/>
    <w:rsid w:val="001E5EC9"/>
    <w:rsid w:val="002123F4"/>
    <w:rsid w:val="00342378"/>
    <w:rsid w:val="003541A5"/>
    <w:rsid w:val="00364CD7"/>
    <w:rsid w:val="003A2003"/>
    <w:rsid w:val="004800B4"/>
    <w:rsid w:val="00573A65"/>
    <w:rsid w:val="0058256A"/>
    <w:rsid w:val="005D4981"/>
    <w:rsid w:val="005D4C6D"/>
    <w:rsid w:val="00622D74"/>
    <w:rsid w:val="006D38D7"/>
    <w:rsid w:val="006E7339"/>
    <w:rsid w:val="00700A9B"/>
    <w:rsid w:val="007948A2"/>
    <w:rsid w:val="007F46F5"/>
    <w:rsid w:val="008D5C42"/>
    <w:rsid w:val="008F7500"/>
    <w:rsid w:val="009270F7"/>
    <w:rsid w:val="00A309E5"/>
    <w:rsid w:val="00A7214D"/>
    <w:rsid w:val="00A9191D"/>
    <w:rsid w:val="00B077C9"/>
    <w:rsid w:val="00BB136C"/>
    <w:rsid w:val="00BD67AC"/>
    <w:rsid w:val="00C06518"/>
    <w:rsid w:val="00C324AF"/>
    <w:rsid w:val="00C53C0F"/>
    <w:rsid w:val="00DA0FC0"/>
    <w:rsid w:val="00E37B54"/>
    <w:rsid w:val="00F3073F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CD7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D7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5D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38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Pedro Santos</cp:lastModifiedBy>
  <cp:revision>4</cp:revision>
  <dcterms:created xsi:type="dcterms:W3CDTF">2021-06-20T01:28:00Z</dcterms:created>
  <dcterms:modified xsi:type="dcterms:W3CDTF">2021-06-20T04:05:00Z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